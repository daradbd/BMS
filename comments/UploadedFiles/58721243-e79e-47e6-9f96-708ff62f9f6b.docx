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4A" w:rsidRPr="00DB3FEC" w:rsidRDefault="00C4634A" w:rsidP="00094CA7">
      <w:pPr>
        <w:jc w:val="center"/>
        <w:rPr>
          <w:b/>
          <w:bCs/>
          <w:noProof/>
          <w:u w:val="single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1.25pt;margin-top:-53.4pt;width:271.65pt;height:43.85pt;z-index:251658240" stroked="f">
            <v:textbox style="mso-next-textbox:#_x0000_s1026">
              <w:txbxContent>
                <w:p w:rsidR="00C4634A" w:rsidRPr="00E24408" w:rsidRDefault="00C4634A" w:rsidP="00094CA7">
                  <w:pPr>
                    <w:jc w:val="center"/>
                    <w:rPr>
                      <w:b/>
                      <w:bCs/>
                      <w:noProof/>
                      <w:sz w:val="32"/>
                      <w:szCs w:val="32"/>
                      <w:u w:val="single"/>
                    </w:rPr>
                  </w:pPr>
                  <w:r w:rsidRPr="00E24408">
                    <w:rPr>
                      <w:b/>
                      <w:bCs/>
                      <w:noProof/>
                      <w:sz w:val="32"/>
                      <w:szCs w:val="32"/>
                      <w:u w:val="single"/>
                    </w:rPr>
                    <w:t>Pre &amp; Post program Check List</w:t>
                  </w:r>
                </w:p>
                <w:p w:rsidR="00C4634A" w:rsidRPr="00E24408" w:rsidRDefault="00C4634A" w:rsidP="00094CA7">
                  <w:pPr>
                    <w:jc w:val="center"/>
                    <w:rPr>
                      <w:b/>
                      <w:bCs/>
                      <w:noProof/>
                      <w:sz w:val="32"/>
                      <w:szCs w:val="32"/>
                      <w:u w:val="single"/>
                    </w:rPr>
                  </w:pPr>
                  <w:r w:rsidRPr="00E24408">
                    <w:rPr>
                      <w:b/>
                      <w:bCs/>
                      <w:noProof/>
                      <w:sz w:val="32"/>
                      <w:szCs w:val="32"/>
                      <w:u w:val="single"/>
                    </w:rPr>
                    <w:t>Nestle Nutrition Institute Initiatives</w:t>
                  </w:r>
                </w:p>
              </w:txbxContent>
            </v:textbox>
          </v:shape>
        </w:pict>
      </w:r>
    </w:p>
    <w:tbl>
      <w:tblPr>
        <w:tblW w:w="11169" w:type="dxa"/>
        <w:jc w:val="center"/>
        <w:tblLayout w:type="fixed"/>
        <w:tblLook w:val="01E0"/>
      </w:tblPr>
      <w:tblGrid>
        <w:gridCol w:w="1170"/>
        <w:gridCol w:w="1811"/>
        <w:gridCol w:w="1080"/>
        <w:gridCol w:w="1102"/>
        <w:gridCol w:w="698"/>
        <w:gridCol w:w="1481"/>
        <w:gridCol w:w="266"/>
        <w:gridCol w:w="3561"/>
      </w:tblGrid>
      <w:tr w:rsidR="00C4634A" w:rsidRPr="00DE1FD1">
        <w:trPr>
          <w:trHeight w:val="284"/>
          <w:jc w:val="center"/>
        </w:trPr>
        <w:tc>
          <w:tcPr>
            <w:tcW w:w="1170" w:type="dxa"/>
            <w:vAlign w:val="center"/>
          </w:tcPr>
          <w:p w:rsidR="00C4634A" w:rsidRPr="00DE1FD1" w:rsidRDefault="00C4634A" w:rsidP="00375641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 xml:space="preserve">  ANE</w:t>
            </w:r>
            <w:r w:rsidRPr="00DE1FD1">
              <w:rPr>
                <w:b/>
                <w:bCs/>
                <w:noProof/>
                <w:lang w:val="fr-FR"/>
              </w:rPr>
              <w:t> :</w:t>
            </w:r>
          </w:p>
        </w:tc>
        <w:tc>
          <w:tcPr>
            <w:tcW w:w="3993" w:type="dxa"/>
            <w:gridSpan w:val="3"/>
            <w:tcBorders>
              <w:bottom w:val="single" w:sz="6" w:space="0" w:color="auto"/>
            </w:tcBorders>
            <w:vAlign w:val="center"/>
          </w:tcPr>
          <w:p w:rsidR="00C4634A" w:rsidRPr="00DE1FD1" w:rsidRDefault="00C4634A" w:rsidP="00797458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Abdur Rahman</w:t>
            </w:r>
          </w:p>
        </w:tc>
        <w:tc>
          <w:tcPr>
            <w:tcW w:w="2179" w:type="dxa"/>
            <w:gridSpan w:val="2"/>
            <w:vAlign w:val="center"/>
          </w:tcPr>
          <w:p w:rsidR="00C4634A" w:rsidRPr="00DE1FD1" w:rsidRDefault="00C4634A" w:rsidP="004051F0">
            <w:pPr>
              <w:ind w:left="-350" w:firstLine="350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A</w:t>
            </w:r>
            <w:r w:rsidRPr="00DE1FD1">
              <w:rPr>
                <w:b/>
                <w:bCs/>
                <w:noProof/>
                <w:lang w:val="fr-FR"/>
              </w:rPr>
              <w:t>NE</w:t>
            </w:r>
            <w:r>
              <w:rPr>
                <w:b/>
                <w:bCs/>
                <w:noProof/>
                <w:lang w:val="fr-FR"/>
              </w:rPr>
              <w:t>/ANM</w:t>
            </w:r>
            <w:r w:rsidRPr="00DE1FD1">
              <w:rPr>
                <w:b/>
                <w:bCs/>
                <w:noProof/>
                <w:lang w:val="fr-FR"/>
              </w:rPr>
              <w:t xml:space="preserve"> area:</w:t>
            </w:r>
          </w:p>
        </w:tc>
        <w:tc>
          <w:tcPr>
            <w:tcW w:w="3827" w:type="dxa"/>
            <w:gridSpan w:val="2"/>
            <w:tcBorders>
              <w:bottom w:val="single" w:sz="6" w:space="0" w:color="auto"/>
            </w:tcBorders>
            <w:vAlign w:val="center"/>
          </w:tcPr>
          <w:p w:rsidR="00C4634A" w:rsidRPr="00DE1FD1" w:rsidRDefault="00C4634A" w:rsidP="00375641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Comilla</w:t>
            </w:r>
          </w:p>
        </w:tc>
      </w:tr>
      <w:tr w:rsidR="00C4634A" w:rsidRPr="00DE1FD1">
        <w:trPr>
          <w:trHeight w:val="578"/>
          <w:jc w:val="center"/>
        </w:trPr>
        <w:tc>
          <w:tcPr>
            <w:tcW w:w="1170" w:type="dxa"/>
            <w:vAlign w:val="center"/>
          </w:tcPr>
          <w:p w:rsidR="00C4634A" w:rsidRPr="00DE1FD1" w:rsidRDefault="00C4634A" w:rsidP="00EF3ED1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 xml:space="preserve">  Date</w:t>
            </w:r>
            <w:r w:rsidRPr="00DE1FD1">
              <w:rPr>
                <w:b/>
                <w:bCs/>
                <w:noProof/>
                <w:lang w:val="fr-FR"/>
              </w:rPr>
              <w:t>:</w:t>
            </w:r>
          </w:p>
        </w:tc>
        <w:tc>
          <w:tcPr>
            <w:tcW w:w="1811" w:type="dxa"/>
            <w:tcBorders>
              <w:bottom w:val="single" w:sz="6" w:space="0" w:color="auto"/>
            </w:tcBorders>
            <w:vAlign w:val="center"/>
          </w:tcPr>
          <w:p w:rsidR="00C4634A" w:rsidRPr="00DE1FD1" w:rsidRDefault="00C4634A" w:rsidP="00255566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15/11/2015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C4634A" w:rsidRPr="00DE1FD1" w:rsidRDefault="00C4634A" w:rsidP="00DE1FD1">
            <w:pPr>
              <w:jc w:val="right"/>
              <w:rPr>
                <w:b/>
                <w:bCs/>
                <w:noProof/>
                <w:lang w:val="fr-FR"/>
              </w:rPr>
            </w:pPr>
            <w:r w:rsidRPr="00DE1FD1">
              <w:rPr>
                <w:b/>
                <w:bCs/>
                <w:noProof/>
                <w:lang w:val="fr-FR"/>
              </w:rPr>
              <w:t>Place :</w:t>
            </w:r>
          </w:p>
        </w:tc>
        <w:tc>
          <w:tcPr>
            <w:tcW w:w="1800" w:type="dxa"/>
            <w:gridSpan w:val="2"/>
            <w:tcBorders>
              <w:bottom w:val="single" w:sz="6" w:space="0" w:color="auto"/>
            </w:tcBorders>
            <w:vAlign w:val="center"/>
          </w:tcPr>
          <w:p w:rsidR="00C4634A" w:rsidRPr="00DE1FD1" w:rsidRDefault="00C4634A" w:rsidP="00375641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Hazigonj</w:t>
            </w:r>
          </w:p>
        </w:tc>
        <w:tc>
          <w:tcPr>
            <w:tcW w:w="1747" w:type="dxa"/>
            <w:gridSpan w:val="2"/>
            <w:vAlign w:val="center"/>
          </w:tcPr>
          <w:p w:rsidR="00C4634A" w:rsidRPr="00DE1FD1" w:rsidRDefault="00C4634A" w:rsidP="00474CF7">
            <w:pPr>
              <w:jc w:val="right"/>
              <w:rPr>
                <w:b/>
                <w:bCs/>
                <w:noProof/>
                <w:lang w:val="fr-FR"/>
              </w:rPr>
            </w:pPr>
            <w:r w:rsidRPr="00DE1FD1">
              <w:rPr>
                <w:b/>
                <w:bCs/>
                <w:noProof/>
                <w:lang w:val="fr-FR"/>
              </w:rPr>
              <w:t>Venue :</w:t>
            </w:r>
          </w:p>
        </w:tc>
        <w:tc>
          <w:tcPr>
            <w:tcW w:w="3561" w:type="dxa"/>
            <w:tcBorders>
              <w:bottom w:val="single" w:sz="6" w:space="0" w:color="auto"/>
            </w:tcBorders>
            <w:vAlign w:val="center"/>
          </w:tcPr>
          <w:p w:rsidR="00C4634A" w:rsidRPr="00DE1FD1" w:rsidRDefault="00C4634A" w:rsidP="00375641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 xml:space="preserve">Gawsia Highway Chainise Resturent. </w:t>
            </w:r>
          </w:p>
        </w:tc>
      </w:tr>
    </w:tbl>
    <w:p w:rsidR="00C4634A" w:rsidRDefault="00C4634A" w:rsidP="00F10ED0">
      <w:pPr>
        <w:tabs>
          <w:tab w:val="left" w:pos="1125"/>
        </w:tabs>
      </w:pPr>
      <w:r>
        <w:tab/>
      </w:r>
    </w:p>
    <w:tbl>
      <w:tblPr>
        <w:tblW w:w="11285" w:type="dxa"/>
        <w:jc w:val="center"/>
        <w:tblLayout w:type="fixed"/>
        <w:tblLook w:val="01E0"/>
      </w:tblPr>
      <w:tblGrid>
        <w:gridCol w:w="2844"/>
        <w:gridCol w:w="2559"/>
        <w:gridCol w:w="1403"/>
        <w:gridCol w:w="4479"/>
      </w:tblGrid>
      <w:tr w:rsidR="00C4634A" w:rsidRPr="00DE1FD1">
        <w:trPr>
          <w:trHeight w:val="267"/>
          <w:jc w:val="center"/>
        </w:trPr>
        <w:tc>
          <w:tcPr>
            <w:tcW w:w="2844" w:type="dxa"/>
            <w:vAlign w:val="center"/>
          </w:tcPr>
          <w:p w:rsidR="00C4634A" w:rsidRPr="00DE1FD1" w:rsidRDefault="00C4634A" w:rsidP="00F10ED0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 xml:space="preserve">  Contact Person</w:t>
            </w:r>
            <w:r w:rsidRPr="00DE1FD1">
              <w:rPr>
                <w:b/>
                <w:bCs/>
                <w:noProof/>
                <w:lang w:val="fr-FR"/>
              </w:rPr>
              <w:t>:</w:t>
            </w:r>
          </w:p>
        </w:tc>
        <w:tc>
          <w:tcPr>
            <w:tcW w:w="2559" w:type="dxa"/>
            <w:tcBorders>
              <w:bottom w:val="single" w:sz="6" w:space="0" w:color="auto"/>
            </w:tcBorders>
            <w:vAlign w:val="center"/>
          </w:tcPr>
          <w:p w:rsidR="00C4634A" w:rsidRPr="004231FD" w:rsidRDefault="00C4634A" w:rsidP="004C3768">
            <w:pPr>
              <w:rPr>
                <w:b/>
                <w:bCs/>
                <w:noProof/>
                <w:sz w:val="20"/>
                <w:szCs w:val="20"/>
                <w:lang w:val="fr-FR"/>
              </w:rPr>
            </w:pPr>
            <w:r>
              <w:rPr>
                <w:b/>
                <w:bCs/>
                <w:noProof/>
                <w:sz w:val="20"/>
                <w:szCs w:val="20"/>
                <w:lang w:val="fr-FR"/>
              </w:rPr>
              <w:t>Mr. Mamun</w:t>
            </w:r>
          </w:p>
        </w:tc>
        <w:tc>
          <w:tcPr>
            <w:tcW w:w="1403" w:type="dxa"/>
            <w:vAlign w:val="center"/>
          </w:tcPr>
          <w:p w:rsidR="00C4634A" w:rsidRPr="00DE1FD1" w:rsidRDefault="00C4634A" w:rsidP="00ED0842">
            <w:pPr>
              <w:ind w:left="-350" w:firstLine="350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Program :</w:t>
            </w:r>
          </w:p>
        </w:tc>
        <w:tc>
          <w:tcPr>
            <w:tcW w:w="4479" w:type="dxa"/>
            <w:tcBorders>
              <w:bottom w:val="single" w:sz="6" w:space="0" w:color="auto"/>
            </w:tcBorders>
            <w:vAlign w:val="center"/>
          </w:tcPr>
          <w:p w:rsidR="00C4634A" w:rsidRPr="00DE1FD1" w:rsidRDefault="00C4634A" w:rsidP="00ED0842">
            <w:pPr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Start Right with Balanced Complementary Feeding</w:t>
            </w:r>
          </w:p>
        </w:tc>
      </w:tr>
    </w:tbl>
    <w:p w:rsidR="00C4634A" w:rsidRDefault="00C4634A" w:rsidP="00177767"/>
    <w:p w:rsidR="00C4634A" w:rsidRDefault="00C4634A" w:rsidP="00177767">
      <w:pPr>
        <w:rPr>
          <w:b/>
          <w:bCs/>
        </w:rPr>
      </w:pPr>
      <w:r>
        <w:rPr>
          <w:b/>
          <w:bCs/>
        </w:rPr>
        <w:t xml:space="preserve">Planned Cost: Food: 8500/=          </w:t>
      </w:r>
      <w:r w:rsidRPr="008716EE">
        <w:rPr>
          <w:b/>
          <w:bCs/>
        </w:rPr>
        <w:t xml:space="preserve">    </w:t>
      </w:r>
      <w:r>
        <w:rPr>
          <w:b/>
          <w:bCs/>
        </w:rPr>
        <w:t xml:space="preserve">  Logistic: 1500/=           Venue: .............           Total:</w:t>
      </w:r>
      <w:r w:rsidRPr="008716EE">
        <w:rPr>
          <w:b/>
          <w:bCs/>
        </w:rPr>
        <w:t xml:space="preserve"> </w:t>
      </w:r>
      <w:r>
        <w:rPr>
          <w:b/>
          <w:bCs/>
        </w:rPr>
        <w:t>10,000/=</w:t>
      </w:r>
      <w:r w:rsidRPr="008716EE">
        <w:rPr>
          <w:b/>
          <w:bCs/>
        </w:rPr>
        <w:t xml:space="preserve">       </w:t>
      </w:r>
      <w:r>
        <w:rPr>
          <w:b/>
          <w:bCs/>
        </w:rPr>
        <w:t xml:space="preserve">                               </w:t>
      </w:r>
    </w:p>
    <w:p w:rsidR="00C4634A" w:rsidRPr="006833A9" w:rsidRDefault="00C4634A" w:rsidP="00177767">
      <w:pPr>
        <w:rPr>
          <w:b/>
          <w:bCs/>
        </w:rPr>
      </w:pPr>
      <w:r>
        <w:rPr>
          <w:b/>
          <w:bCs/>
        </w:rPr>
        <w:t xml:space="preserve">Actual Cost:  Food:  ......................        Logistic:  ..................   Venue: .............           Total: ....................  </w:t>
      </w:r>
    </w:p>
    <w:p w:rsidR="00C4634A" w:rsidRDefault="00C4634A" w:rsidP="00177767">
      <w:r>
        <w:t xml:space="preserve">                                                                       </w:t>
      </w:r>
    </w:p>
    <w:tbl>
      <w:tblPr>
        <w:tblW w:w="113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529"/>
        <w:gridCol w:w="926"/>
        <w:gridCol w:w="960"/>
        <w:gridCol w:w="767"/>
        <w:gridCol w:w="960"/>
        <w:gridCol w:w="767"/>
        <w:gridCol w:w="960"/>
        <w:gridCol w:w="767"/>
        <w:gridCol w:w="959"/>
        <w:gridCol w:w="767"/>
        <w:gridCol w:w="960"/>
      </w:tblGrid>
      <w:tr w:rsidR="00C4634A" w:rsidRPr="002171E9">
        <w:trPr>
          <w:trHeight w:val="346"/>
        </w:trPr>
        <w:tc>
          <w:tcPr>
            <w:tcW w:w="2529" w:type="dxa"/>
            <w:vMerge w:val="restart"/>
            <w:vAlign w:val="center"/>
          </w:tcPr>
          <w:p w:rsidR="00C4634A" w:rsidRPr="002171E9" w:rsidRDefault="00C4634A" w:rsidP="006833A9">
            <w:pPr>
              <w:rPr>
                <w:b/>
                <w:bCs/>
                <w:noProof/>
                <w:lang w:val="fr-FR"/>
              </w:rPr>
            </w:pPr>
            <w:r w:rsidRPr="002171E9">
              <w:rPr>
                <w:b/>
                <w:bCs/>
                <w:noProof/>
                <w:lang w:val="fr-FR"/>
              </w:rPr>
              <w:t>Contacts</w:t>
            </w:r>
          </w:p>
        </w:tc>
        <w:tc>
          <w:tcPr>
            <w:tcW w:w="1886" w:type="dxa"/>
            <w:gridSpan w:val="2"/>
          </w:tcPr>
          <w:p w:rsidR="00C4634A" w:rsidRPr="002171E9" w:rsidRDefault="00C4634A" w:rsidP="0079390F">
            <w:pPr>
              <w:jc w:val="center"/>
              <w:rPr>
                <w:b/>
                <w:bCs/>
                <w:noProof/>
                <w:lang w:val="fr-FR"/>
              </w:rPr>
            </w:pPr>
            <w:r w:rsidRPr="002171E9">
              <w:rPr>
                <w:b/>
                <w:bCs/>
                <w:noProof/>
                <w:lang w:val="fr-FR"/>
              </w:rPr>
              <w:t>A</w:t>
            </w:r>
            <w:r>
              <w:rPr>
                <w:b/>
                <w:bCs/>
                <w:noProof/>
                <w:lang w:val="fr-FR"/>
              </w:rPr>
              <w:t>+</w:t>
            </w:r>
          </w:p>
        </w:tc>
        <w:tc>
          <w:tcPr>
            <w:tcW w:w="1727" w:type="dxa"/>
            <w:gridSpan w:val="2"/>
          </w:tcPr>
          <w:p w:rsidR="00C4634A" w:rsidRPr="002171E9" w:rsidRDefault="00C4634A" w:rsidP="006A4579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D</w:t>
            </w:r>
          </w:p>
        </w:tc>
        <w:tc>
          <w:tcPr>
            <w:tcW w:w="1727" w:type="dxa"/>
            <w:gridSpan w:val="2"/>
          </w:tcPr>
          <w:p w:rsidR="00C4634A" w:rsidRPr="002171E9" w:rsidRDefault="00C4634A" w:rsidP="00B07465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E</w:t>
            </w:r>
          </w:p>
        </w:tc>
        <w:tc>
          <w:tcPr>
            <w:tcW w:w="1726" w:type="dxa"/>
            <w:gridSpan w:val="2"/>
          </w:tcPr>
          <w:p w:rsidR="00C4634A" w:rsidRPr="002171E9" w:rsidRDefault="00C4634A" w:rsidP="00B07465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F</w:t>
            </w:r>
          </w:p>
        </w:tc>
        <w:tc>
          <w:tcPr>
            <w:tcW w:w="1727" w:type="dxa"/>
            <w:gridSpan w:val="2"/>
          </w:tcPr>
          <w:p w:rsidR="00C4634A" w:rsidRPr="002171E9" w:rsidRDefault="00C4634A" w:rsidP="00B07465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Total</w:t>
            </w:r>
          </w:p>
        </w:tc>
      </w:tr>
      <w:tr w:rsidR="00C4634A" w:rsidRPr="002171E9">
        <w:trPr>
          <w:trHeight w:val="233"/>
        </w:trPr>
        <w:tc>
          <w:tcPr>
            <w:tcW w:w="2529" w:type="dxa"/>
            <w:vMerge/>
            <w:vAlign w:val="center"/>
          </w:tcPr>
          <w:p w:rsidR="00C4634A" w:rsidRPr="002171E9" w:rsidRDefault="00C4634A" w:rsidP="006833A9">
            <w:pPr>
              <w:rPr>
                <w:b/>
                <w:bCs/>
                <w:noProof/>
                <w:lang w:val="fr-FR"/>
              </w:rPr>
            </w:pPr>
          </w:p>
        </w:tc>
        <w:tc>
          <w:tcPr>
            <w:tcW w:w="926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Plan</w:t>
            </w:r>
          </w:p>
        </w:tc>
        <w:tc>
          <w:tcPr>
            <w:tcW w:w="960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Actual</w:t>
            </w:r>
          </w:p>
        </w:tc>
        <w:tc>
          <w:tcPr>
            <w:tcW w:w="767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Plan</w:t>
            </w:r>
          </w:p>
        </w:tc>
        <w:tc>
          <w:tcPr>
            <w:tcW w:w="960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Actual</w:t>
            </w:r>
          </w:p>
        </w:tc>
        <w:tc>
          <w:tcPr>
            <w:tcW w:w="767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Plan</w:t>
            </w:r>
          </w:p>
        </w:tc>
        <w:tc>
          <w:tcPr>
            <w:tcW w:w="960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Actual</w:t>
            </w:r>
          </w:p>
        </w:tc>
        <w:tc>
          <w:tcPr>
            <w:tcW w:w="767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Plan</w:t>
            </w:r>
          </w:p>
        </w:tc>
        <w:tc>
          <w:tcPr>
            <w:tcW w:w="959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Actual</w:t>
            </w:r>
          </w:p>
        </w:tc>
        <w:tc>
          <w:tcPr>
            <w:tcW w:w="767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Plan</w:t>
            </w:r>
          </w:p>
        </w:tc>
        <w:tc>
          <w:tcPr>
            <w:tcW w:w="960" w:type="dxa"/>
            <w:vAlign w:val="center"/>
          </w:tcPr>
          <w:p w:rsidR="00C4634A" w:rsidRPr="006A4579" w:rsidRDefault="00C4634A" w:rsidP="00831928">
            <w:pPr>
              <w:jc w:val="center"/>
              <w:rPr>
                <w:b/>
                <w:bCs/>
                <w:noProof/>
                <w:sz w:val="16"/>
                <w:szCs w:val="16"/>
                <w:lang w:val="fr-FR"/>
              </w:rPr>
            </w:pPr>
            <w:r w:rsidRPr="006A4579">
              <w:rPr>
                <w:b/>
                <w:bCs/>
                <w:noProof/>
                <w:sz w:val="16"/>
                <w:szCs w:val="16"/>
                <w:lang w:val="fr-FR"/>
              </w:rPr>
              <w:t>Actual</w:t>
            </w:r>
          </w:p>
        </w:tc>
      </w:tr>
      <w:tr w:rsidR="00C4634A" w:rsidRPr="002171E9">
        <w:trPr>
          <w:trHeight w:val="331"/>
        </w:trPr>
        <w:tc>
          <w:tcPr>
            <w:tcW w:w="2529" w:type="dxa"/>
            <w:vAlign w:val="center"/>
          </w:tcPr>
          <w:p w:rsidR="00C4634A" w:rsidRPr="002171E9" w:rsidRDefault="00C4634A" w:rsidP="0079390F">
            <w:pPr>
              <w:rPr>
                <w:b/>
                <w:bCs/>
                <w:noProof/>
                <w:lang w:val="fr-FR"/>
              </w:rPr>
            </w:pPr>
            <w:r w:rsidRPr="002171E9">
              <w:rPr>
                <w:b/>
                <w:bCs/>
                <w:noProof/>
                <w:lang w:val="fr-FR"/>
              </w:rPr>
              <w:t>Doctors</w:t>
            </w:r>
          </w:p>
        </w:tc>
        <w:tc>
          <w:tcPr>
            <w:tcW w:w="926" w:type="dxa"/>
          </w:tcPr>
          <w:p w:rsidR="00C4634A" w:rsidRPr="002171E9" w:rsidRDefault="00C4634A" w:rsidP="0079390F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960" w:type="dxa"/>
          </w:tcPr>
          <w:p w:rsidR="00C4634A" w:rsidRPr="002171E9" w:rsidRDefault="00C4634A" w:rsidP="00B07465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3</w:t>
            </w: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E573AB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3</w:t>
            </w: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14</w:t>
            </w:r>
          </w:p>
        </w:tc>
        <w:tc>
          <w:tcPr>
            <w:tcW w:w="959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20</w:t>
            </w: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</w:tr>
      <w:tr w:rsidR="00C4634A" w:rsidRPr="002171E9">
        <w:trPr>
          <w:trHeight w:val="346"/>
        </w:trPr>
        <w:tc>
          <w:tcPr>
            <w:tcW w:w="2529" w:type="dxa"/>
            <w:vAlign w:val="center"/>
          </w:tcPr>
          <w:p w:rsidR="00C4634A" w:rsidRPr="002171E9" w:rsidRDefault="00C4634A" w:rsidP="0079390F">
            <w:pPr>
              <w:rPr>
                <w:b/>
                <w:bCs/>
                <w:noProof/>
                <w:lang w:val="fr-FR"/>
              </w:rPr>
            </w:pPr>
            <w:r w:rsidRPr="002171E9">
              <w:rPr>
                <w:b/>
                <w:bCs/>
                <w:noProof/>
                <w:lang w:val="fr-FR"/>
              </w:rPr>
              <w:t>Parameds</w:t>
            </w:r>
          </w:p>
        </w:tc>
        <w:tc>
          <w:tcPr>
            <w:tcW w:w="926" w:type="dxa"/>
          </w:tcPr>
          <w:p w:rsidR="00C4634A" w:rsidRPr="002171E9" w:rsidRDefault="00C4634A" w:rsidP="0079390F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960" w:type="dxa"/>
          </w:tcPr>
          <w:p w:rsidR="00C4634A" w:rsidRPr="002171E9" w:rsidRDefault="00C4634A" w:rsidP="00B07465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959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</w:tr>
      <w:tr w:rsidR="00C4634A" w:rsidRPr="002171E9">
        <w:trPr>
          <w:trHeight w:val="367"/>
        </w:trPr>
        <w:tc>
          <w:tcPr>
            <w:tcW w:w="2529" w:type="dxa"/>
            <w:vAlign w:val="center"/>
          </w:tcPr>
          <w:p w:rsidR="00C4634A" w:rsidRPr="002171E9" w:rsidRDefault="00C4634A" w:rsidP="006833A9">
            <w:pPr>
              <w:rPr>
                <w:b/>
                <w:bCs/>
                <w:noProof/>
                <w:lang w:val="fr-FR"/>
              </w:rPr>
            </w:pPr>
            <w:r w:rsidRPr="002171E9">
              <w:rPr>
                <w:b/>
                <w:bCs/>
                <w:noProof/>
                <w:lang w:val="fr-FR"/>
              </w:rPr>
              <w:t>Total</w:t>
            </w:r>
          </w:p>
        </w:tc>
        <w:tc>
          <w:tcPr>
            <w:tcW w:w="926" w:type="dxa"/>
          </w:tcPr>
          <w:p w:rsidR="00C4634A" w:rsidRPr="002171E9" w:rsidRDefault="00C4634A" w:rsidP="0079390F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960" w:type="dxa"/>
          </w:tcPr>
          <w:p w:rsidR="00C4634A" w:rsidRPr="002171E9" w:rsidRDefault="00C4634A" w:rsidP="00B07465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3</w:t>
            </w: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E573AB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3</w:t>
            </w: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14</w:t>
            </w:r>
          </w:p>
        </w:tc>
        <w:tc>
          <w:tcPr>
            <w:tcW w:w="959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  <w:tc>
          <w:tcPr>
            <w:tcW w:w="767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  <w:r>
              <w:rPr>
                <w:b/>
                <w:bCs/>
                <w:noProof/>
                <w:lang w:val="fr-FR"/>
              </w:rPr>
              <w:t>20</w:t>
            </w:r>
          </w:p>
        </w:tc>
        <w:tc>
          <w:tcPr>
            <w:tcW w:w="960" w:type="dxa"/>
          </w:tcPr>
          <w:p w:rsidR="00C4634A" w:rsidRPr="002171E9" w:rsidRDefault="00C4634A" w:rsidP="007E7EA8">
            <w:pPr>
              <w:jc w:val="center"/>
              <w:rPr>
                <w:b/>
                <w:bCs/>
                <w:noProof/>
                <w:lang w:val="fr-FR"/>
              </w:rPr>
            </w:pPr>
          </w:p>
        </w:tc>
      </w:tr>
    </w:tbl>
    <w:p w:rsidR="00C4634A" w:rsidRDefault="00C4634A" w:rsidP="00177767"/>
    <w:tbl>
      <w:tblPr>
        <w:tblW w:w="11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230"/>
        <w:gridCol w:w="1067"/>
        <w:gridCol w:w="876"/>
        <w:gridCol w:w="1350"/>
        <w:gridCol w:w="810"/>
        <w:gridCol w:w="720"/>
        <w:gridCol w:w="1335"/>
        <w:gridCol w:w="1995"/>
        <w:gridCol w:w="1539"/>
        <w:gridCol w:w="903"/>
      </w:tblGrid>
      <w:tr w:rsidR="00C4634A" w:rsidRPr="00DE1FD1">
        <w:trPr>
          <w:trHeight w:val="693"/>
          <w:jc w:val="center"/>
        </w:trPr>
        <w:tc>
          <w:tcPr>
            <w:tcW w:w="568" w:type="dxa"/>
            <w:vAlign w:val="center"/>
          </w:tcPr>
          <w:p w:rsidR="00C4634A" w:rsidRPr="00DE1FD1" w:rsidRDefault="00C4634A" w:rsidP="00DE1FD1">
            <w:pPr>
              <w:jc w:val="center"/>
              <w:rPr>
                <w:b/>
                <w:bCs/>
                <w:sz w:val="20"/>
                <w:szCs w:val="20"/>
              </w:rPr>
            </w:pPr>
            <w:r w:rsidRPr="00DE1FD1">
              <w:rPr>
                <w:b/>
                <w:bCs/>
                <w:sz w:val="20"/>
                <w:szCs w:val="20"/>
              </w:rPr>
              <w:t>Sl.No</w:t>
            </w:r>
          </w:p>
        </w:tc>
        <w:tc>
          <w:tcPr>
            <w:tcW w:w="2173" w:type="dxa"/>
            <w:gridSpan w:val="3"/>
            <w:vAlign w:val="center"/>
          </w:tcPr>
          <w:p w:rsidR="00C4634A" w:rsidRPr="0064641D" w:rsidRDefault="00C4634A" w:rsidP="009604E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Invited </w:t>
            </w:r>
            <w:r w:rsidRPr="0064641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1350" w:type="dxa"/>
            <w:vAlign w:val="center"/>
          </w:tcPr>
          <w:p w:rsidR="00C4634A" w:rsidRPr="0064641D" w:rsidRDefault="00C4634A" w:rsidP="009604E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Participated Contact</w:t>
            </w:r>
          </w:p>
        </w:tc>
        <w:tc>
          <w:tcPr>
            <w:tcW w:w="810" w:type="dxa"/>
            <w:vAlign w:val="center"/>
          </w:tcPr>
          <w:p w:rsidR="00C4634A" w:rsidRPr="0064641D" w:rsidRDefault="00C4634A" w:rsidP="00DE1FD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Catg.</w:t>
            </w:r>
          </w:p>
        </w:tc>
        <w:tc>
          <w:tcPr>
            <w:tcW w:w="720" w:type="dxa"/>
            <w:vAlign w:val="center"/>
          </w:tcPr>
          <w:p w:rsidR="00C4634A" w:rsidRPr="0064641D" w:rsidRDefault="00C4634A" w:rsidP="00DE1FD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64641D" w:rsidRDefault="00C4634A" w:rsidP="00DE1FD1">
            <w:pPr>
              <w:jc w:val="center"/>
              <w:rPr>
                <w:b/>
                <w:bCs/>
                <w:sz w:val="20"/>
                <w:szCs w:val="20"/>
              </w:rPr>
            </w:pPr>
            <w:r w:rsidRPr="00E24408">
              <w:rPr>
                <w:b/>
                <w:bCs/>
                <w:sz w:val="18"/>
                <w:szCs w:val="18"/>
              </w:rPr>
              <w:t>Area/Institution</w:t>
            </w:r>
          </w:p>
        </w:tc>
        <w:tc>
          <w:tcPr>
            <w:tcW w:w="1539" w:type="dxa"/>
            <w:vAlign w:val="center"/>
          </w:tcPr>
          <w:p w:rsidR="00C4634A" w:rsidRPr="007C396C" w:rsidRDefault="00C4634A" w:rsidP="00E24408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</w:rPr>
              <w:t>Phone Number</w:t>
            </w:r>
          </w:p>
        </w:tc>
        <w:tc>
          <w:tcPr>
            <w:tcW w:w="903" w:type="dxa"/>
            <w:vAlign w:val="center"/>
          </w:tcPr>
          <w:p w:rsidR="00C4634A" w:rsidRPr="00A46DAD" w:rsidRDefault="00C4634A" w:rsidP="006552C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Status of presence in </w:t>
            </w:r>
            <w:r w:rsidRPr="00822822">
              <w:rPr>
                <w:b/>
                <w:bCs/>
                <w:sz w:val="16"/>
                <w:szCs w:val="16"/>
              </w:rPr>
              <w:t>201</w:t>
            </w:r>
            <w:r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00C4634A">
        <w:trPr>
          <w:trHeight w:val="318"/>
          <w:jc w:val="center"/>
        </w:trPr>
        <w:tc>
          <w:tcPr>
            <w:tcW w:w="568" w:type="dxa"/>
          </w:tcPr>
          <w:p w:rsidR="00C4634A" w:rsidRPr="00DE1FD1" w:rsidRDefault="00C4634A" w:rsidP="00DE1FD1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1</w:t>
            </w:r>
          </w:p>
        </w:tc>
        <w:tc>
          <w:tcPr>
            <w:tcW w:w="2173" w:type="dxa"/>
            <w:gridSpan w:val="3"/>
          </w:tcPr>
          <w:p w:rsidR="00C4634A" w:rsidRPr="00AC226B" w:rsidRDefault="00C4634A" w:rsidP="00F3235C">
            <w:pPr>
              <w:rPr>
                <w:rFonts w:ascii="Arial" w:hAnsi="Arial" w:cs="Arial"/>
              </w:rPr>
            </w:pPr>
            <w:r w:rsidRPr="00AC226B">
              <w:rPr>
                <w:rFonts w:ascii="Arial" w:hAnsi="Arial" w:cs="Arial"/>
                <w:sz w:val="20"/>
                <w:szCs w:val="20"/>
              </w:rPr>
              <w:t>Dr. Subir Saha</w:t>
            </w:r>
          </w:p>
        </w:tc>
        <w:tc>
          <w:tcPr>
            <w:tcW w:w="1350" w:type="dxa"/>
            <w:vAlign w:val="center"/>
          </w:tcPr>
          <w:p w:rsidR="00C4634A" w:rsidRDefault="00C4634A" w:rsidP="00EF52DE">
            <w:pPr>
              <w:jc w:val="center"/>
            </w:pPr>
          </w:p>
        </w:tc>
        <w:tc>
          <w:tcPr>
            <w:tcW w:w="810" w:type="dxa"/>
            <w:vAlign w:val="center"/>
          </w:tcPr>
          <w:p w:rsidR="00C4634A" w:rsidRDefault="00C4634A" w:rsidP="00EF52DE">
            <w:pPr>
              <w:jc w:val="center"/>
            </w:pPr>
            <w:r>
              <w:t>Pedi</w:t>
            </w:r>
          </w:p>
        </w:tc>
        <w:tc>
          <w:tcPr>
            <w:tcW w:w="720" w:type="dxa"/>
            <w:vAlign w:val="center"/>
          </w:tcPr>
          <w:p w:rsidR="00C4634A" w:rsidRDefault="00C4634A" w:rsidP="00EF52DE">
            <w:pPr>
              <w:jc w:val="center"/>
            </w:pPr>
            <w:r>
              <w:t>D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EF52DE">
            <w:r>
              <w:rPr>
                <w:sz w:val="22"/>
                <w:szCs w:val="22"/>
              </w:rPr>
              <w:t>Sahamiran Hospital, Hajigonj</w:t>
            </w:r>
          </w:p>
        </w:tc>
        <w:tc>
          <w:tcPr>
            <w:tcW w:w="1539" w:type="dxa"/>
            <w:vAlign w:val="center"/>
          </w:tcPr>
          <w:p w:rsidR="00C4634A" w:rsidRPr="008E0D12" w:rsidRDefault="00C4634A" w:rsidP="002A284B"/>
        </w:tc>
        <w:tc>
          <w:tcPr>
            <w:tcW w:w="903" w:type="dxa"/>
          </w:tcPr>
          <w:p w:rsidR="00C4634A" w:rsidRPr="00675B50" w:rsidRDefault="00C4634A" w:rsidP="00675B50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41"/>
          <w:jc w:val="center"/>
        </w:trPr>
        <w:tc>
          <w:tcPr>
            <w:tcW w:w="568" w:type="dxa"/>
          </w:tcPr>
          <w:p w:rsidR="00C4634A" w:rsidRPr="00DE1FD1" w:rsidRDefault="00C4634A" w:rsidP="003F3166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2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7E7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Wasik Faisal</w:t>
            </w:r>
          </w:p>
        </w:tc>
        <w:tc>
          <w:tcPr>
            <w:tcW w:w="1350" w:type="dxa"/>
          </w:tcPr>
          <w:p w:rsidR="00C4634A" w:rsidRPr="00336F80" w:rsidRDefault="00C4634A" w:rsidP="007E7EA8"/>
        </w:tc>
        <w:tc>
          <w:tcPr>
            <w:tcW w:w="810" w:type="dxa"/>
            <w:vAlign w:val="bottom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GP</w:t>
            </w:r>
          </w:p>
        </w:tc>
        <w:tc>
          <w:tcPr>
            <w:tcW w:w="720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17EA9">
            <w:r>
              <w:rPr>
                <w:sz w:val="22"/>
                <w:szCs w:val="22"/>
              </w:rPr>
              <w:t>Sahamiran Hospital, Hajigonj</w:t>
            </w:r>
          </w:p>
        </w:tc>
        <w:tc>
          <w:tcPr>
            <w:tcW w:w="1539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7E7EA8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3F3166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3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7E7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Tanzina Rahman</w:t>
            </w:r>
          </w:p>
        </w:tc>
        <w:tc>
          <w:tcPr>
            <w:tcW w:w="1350" w:type="dxa"/>
          </w:tcPr>
          <w:p w:rsidR="00C4634A" w:rsidRPr="00336F80" w:rsidRDefault="00C4634A" w:rsidP="007E7EA8"/>
        </w:tc>
        <w:tc>
          <w:tcPr>
            <w:tcW w:w="810" w:type="dxa"/>
            <w:vAlign w:val="bottom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Gyne</w:t>
            </w:r>
          </w:p>
        </w:tc>
        <w:tc>
          <w:tcPr>
            <w:tcW w:w="720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F96E5C">
            <w:r>
              <w:rPr>
                <w:sz w:val="22"/>
                <w:szCs w:val="22"/>
              </w:rPr>
              <w:t>Sahamiran Hospital, Hajigonj</w:t>
            </w:r>
          </w:p>
        </w:tc>
        <w:tc>
          <w:tcPr>
            <w:tcW w:w="1539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7E7EA8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DE1FD1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4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7E7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H M Mahabub</w:t>
            </w:r>
          </w:p>
        </w:tc>
        <w:tc>
          <w:tcPr>
            <w:tcW w:w="1350" w:type="dxa"/>
          </w:tcPr>
          <w:p w:rsidR="00C4634A" w:rsidRPr="00336F80" w:rsidRDefault="00C4634A" w:rsidP="007E7EA8"/>
        </w:tc>
        <w:tc>
          <w:tcPr>
            <w:tcW w:w="810" w:type="dxa"/>
            <w:vAlign w:val="bottom"/>
          </w:tcPr>
          <w:p w:rsidR="00C4634A" w:rsidRPr="003D19AC" w:rsidRDefault="00C4634A" w:rsidP="00A85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GP</w:t>
            </w:r>
          </w:p>
        </w:tc>
        <w:tc>
          <w:tcPr>
            <w:tcW w:w="720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6B3A41">
            <w:r>
              <w:rPr>
                <w:sz w:val="22"/>
                <w:szCs w:val="22"/>
              </w:rPr>
              <w:t>Shukran Hospital, Hajigonj</w:t>
            </w:r>
          </w:p>
        </w:tc>
        <w:tc>
          <w:tcPr>
            <w:tcW w:w="1539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7E7EA8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DE1F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7E7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Iffat Ara</w:t>
            </w:r>
          </w:p>
        </w:tc>
        <w:tc>
          <w:tcPr>
            <w:tcW w:w="1350" w:type="dxa"/>
          </w:tcPr>
          <w:p w:rsidR="00C4634A" w:rsidRPr="00336F80" w:rsidRDefault="00C4634A" w:rsidP="007E7EA8"/>
        </w:tc>
        <w:tc>
          <w:tcPr>
            <w:tcW w:w="810" w:type="dxa"/>
            <w:vAlign w:val="bottom"/>
          </w:tcPr>
          <w:p w:rsidR="00C4634A" w:rsidRPr="003D19AC" w:rsidRDefault="00C4634A" w:rsidP="004C5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Gyne</w:t>
            </w:r>
          </w:p>
        </w:tc>
        <w:tc>
          <w:tcPr>
            <w:tcW w:w="720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AB2FF4">
            <w:r>
              <w:rPr>
                <w:sz w:val="22"/>
                <w:szCs w:val="22"/>
              </w:rPr>
              <w:t>Shukran Hospital, Hajigonj</w:t>
            </w:r>
          </w:p>
        </w:tc>
        <w:tc>
          <w:tcPr>
            <w:tcW w:w="1539" w:type="dxa"/>
            <w:vAlign w:val="center"/>
          </w:tcPr>
          <w:p w:rsidR="00C4634A" w:rsidRPr="003D19AC" w:rsidRDefault="00C4634A" w:rsidP="007E7E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7E7EA8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Farzana 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  <w:vAlign w:val="bottom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Gyne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Bismillah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AC226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28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Lucky Akter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Sahamiran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01813973074</w:t>
            </w:r>
          </w:p>
        </w:tc>
        <w:tc>
          <w:tcPr>
            <w:tcW w:w="903" w:type="dxa"/>
          </w:tcPr>
          <w:p w:rsidR="00C4634A" w:rsidRPr="00675B50" w:rsidRDefault="00C4634A" w:rsidP="00AC226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Roksana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Sahamiran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Ayesha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Sahamiran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01911288412</w:t>
            </w: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Taslima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Shukran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0195060268</w:t>
            </w: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Mazeda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Shukran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173" w:type="dxa"/>
            <w:gridSpan w:val="3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Minu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Shukran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173" w:type="dxa"/>
            <w:gridSpan w:val="3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Ruzi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5E79CB">
            <w:r>
              <w:rPr>
                <w:sz w:val="22"/>
                <w:szCs w:val="22"/>
              </w:rPr>
              <w:t>Islamia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Rowson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3160E4">
            <w:r>
              <w:rPr>
                <w:sz w:val="22"/>
                <w:szCs w:val="22"/>
              </w:rPr>
              <w:t>Islamia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01716362308</w:t>
            </w: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Shanaz Begum</w:t>
            </w:r>
          </w:p>
        </w:tc>
        <w:tc>
          <w:tcPr>
            <w:tcW w:w="1350" w:type="dxa"/>
          </w:tcPr>
          <w:p w:rsidR="00C4634A" w:rsidRPr="00336F80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646ECA">
            <w:r>
              <w:rPr>
                <w:sz w:val="22"/>
                <w:szCs w:val="22"/>
              </w:rPr>
              <w:t>Midway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01712184926</w:t>
            </w: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173" w:type="dxa"/>
            <w:gridSpan w:val="3"/>
            <w:vAlign w:val="bottom"/>
          </w:tcPr>
          <w:p w:rsidR="00C4634A" w:rsidRPr="003D19AC" w:rsidRDefault="00C4634A" w:rsidP="00AC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Nasima Begum</w:t>
            </w:r>
          </w:p>
        </w:tc>
        <w:tc>
          <w:tcPr>
            <w:tcW w:w="1350" w:type="dxa"/>
          </w:tcPr>
          <w:p w:rsidR="00C4634A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A1422A">
            <w:r>
              <w:rPr>
                <w:sz w:val="22"/>
                <w:szCs w:val="22"/>
              </w:rPr>
              <w:t>Midway Hospital, Hajigonj</w:t>
            </w:r>
          </w:p>
        </w:tc>
        <w:tc>
          <w:tcPr>
            <w:tcW w:w="1539" w:type="dxa"/>
          </w:tcPr>
          <w:p w:rsidR="00C4634A" w:rsidRPr="003D19AC" w:rsidRDefault="00C4634A" w:rsidP="00AC22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173" w:type="dxa"/>
            <w:gridSpan w:val="3"/>
          </w:tcPr>
          <w:p w:rsidR="00C4634A" w:rsidRDefault="00C4634A" w:rsidP="00AC226B">
            <w:r>
              <w:t>Fatema Begum</w:t>
            </w:r>
          </w:p>
        </w:tc>
        <w:tc>
          <w:tcPr>
            <w:tcW w:w="1350" w:type="dxa"/>
          </w:tcPr>
          <w:p w:rsidR="00C4634A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1D7082">
            <w:r>
              <w:rPr>
                <w:sz w:val="22"/>
                <w:szCs w:val="22"/>
              </w:rPr>
              <w:t>Midway Hospital, Hajigonj</w:t>
            </w:r>
          </w:p>
        </w:tc>
        <w:tc>
          <w:tcPr>
            <w:tcW w:w="1539" w:type="dxa"/>
          </w:tcPr>
          <w:p w:rsidR="00C4634A" w:rsidRPr="007C396C" w:rsidRDefault="00C4634A" w:rsidP="00AC226B">
            <w:pPr>
              <w:jc w:val="center"/>
              <w:rPr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173" w:type="dxa"/>
            <w:gridSpan w:val="3"/>
          </w:tcPr>
          <w:p w:rsidR="00C4634A" w:rsidRDefault="00C4634A" w:rsidP="00AC226B">
            <w:r>
              <w:t>Jannatul Begum</w:t>
            </w:r>
          </w:p>
        </w:tc>
        <w:tc>
          <w:tcPr>
            <w:tcW w:w="1350" w:type="dxa"/>
          </w:tcPr>
          <w:p w:rsidR="00C4634A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1C40AC">
            <w:r>
              <w:rPr>
                <w:sz w:val="22"/>
                <w:szCs w:val="22"/>
              </w:rPr>
              <w:t>Holy Care Hospital, Hajigonj</w:t>
            </w:r>
          </w:p>
        </w:tc>
        <w:tc>
          <w:tcPr>
            <w:tcW w:w="1539" w:type="dxa"/>
          </w:tcPr>
          <w:p w:rsidR="00C4634A" w:rsidRPr="007C396C" w:rsidRDefault="00C4634A" w:rsidP="00AC226B">
            <w:pPr>
              <w:rPr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173" w:type="dxa"/>
            <w:gridSpan w:val="3"/>
          </w:tcPr>
          <w:p w:rsidR="00C4634A" w:rsidRDefault="00C4634A" w:rsidP="00AC226B">
            <w:r>
              <w:t>Santa Begum</w:t>
            </w:r>
          </w:p>
        </w:tc>
        <w:tc>
          <w:tcPr>
            <w:tcW w:w="1350" w:type="dxa"/>
          </w:tcPr>
          <w:p w:rsidR="00C4634A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671025">
            <w:r>
              <w:rPr>
                <w:sz w:val="22"/>
                <w:szCs w:val="22"/>
              </w:rPr>
              <w:t>Holy Care Hospital, Hajigonj</w:t>
            </w:r>
          </w:p>
        </w:tc>
        <w:tc>
          <w:tcPr>
            <w:tcW w:w="1539" w:type="dxa"/>
          </w:tcPr>
          <w:p w:rsidR="00C4634A" w:rsidRPr="007C396C" w:rsidRDefault="00C4634A" w:rsidP="00AC226B">
            <w:pPr>
              <w:rPr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>
        <w:trPr>
          <w:trHeight w:val="314"/>
          <w:jc w:val="center"/>
        </w:trPr>
        <w:tc>
          <w:tcPr>
            <w:tcW w:w="568" w:type="dxa"/>
          </w:tcPr>
          <w:p w:rsidR="00C4634A" w:rsidRPr="00DE1FD1" w:rsidRDefault="00C4634A" w:rsidP="00AC226B">
            <w:pPr>
              <w:jc w:val="center"/>
              <w:rPr>
                <w:b/>
                <w:bCs/>
              </w:rPr>
            </w:pPr>
            <w:r w:rsidRPr="00DE1FD1"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2173" w:type="dxa"/>
            <w:gridSpan w:val="3"/>
          </w:tcPr>
          <w:p w:rsidR="00C4634A" w:rsidRDefault="00C4634A" w:rsidP="00AC226B">
            <w:r>
              <w:t>Sumi Akter</w:t>
            </w:r>
          </w:p>
        </w:tc>
        <w:tc>
          <w:tcPr>
            <w:tcW w:w="1350" w:type="dxa"/>
          </w:tcPr>
          <w:p w:rsidR="00C4634A" w:rsidRDefault="00C4634A" w:rsidP="00AC226B"/>
        </w:tc>
        <w:tc>
          <w:tcPr>
            <w:tcW w:w="810" w:type="dxa"/>
          </w:tcPr>
          <w:p w:rsidR="00C4634A" w:rsidRDefault="00C4634A" w:rsidP="00AC226B">
            <w:pPr>
              <w:jc w:val="center"/>
            </w:pPr>
            <w:r w:rsidRPr="00972F6F">
              <w:rPr>
                <w:rFonts w:ascii="Arial" w:hAnsi="Arial" w:cs="Arial"/>
                <w:sz w:val="20"/>
                <w:szCs w:val="20"/>
              </w:rPr>
              <w:t>PM</w:t>
            </w:r>
          </w:p>
        </w:tc>
        <w:tc>
          <w:tcPr>
            <w:tcW w:w="720" w:type="dxa"/>
          </w:tcPr>
          <w:p w:rsidR="00C4634A" w:rsidRDefault="00C4634A" w:rsidP="00AC226B">
            <w:pPr>
              <w:jc w:val="center"/>
            </w:pPr>
            <w:r w:rsidRPr="009B339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30" w:type="dxa"/>
            <w:gridSpan w:val="2"/>
            <w:vAlign w:val="center"/>
          </w:tcPr>
          <w:p w:rsidR="00C4634A" w:rsidRPr="007D0D46" w:rsidRDefault="00C4634A" w:rsidP="00F249C3">
            <w:r>
              <w:rPr>
                <w:sz w:val="22"/>
                <w:szCs w:val="22"/>
              </w:rPr>
              <w:t>Holy Care Hospital, Hajigonj</w:t>
            </w:r>
          </w:p>
        </w:tc>
        <w:tc>
          <w:tcPr>
            <w:tcW w:w="1539" w:type="dxa"/>
          </w:tcPr>
          <w:p w:rsidR="00C4634A" w:rsidRPr="007C396C" w:rsidRDefault="00C4634A" w:rsidP="00AC226B">
            <w:pPr>
              <w:rPr>
                <w:highlight w:val="yellow"/>
              </w:rPr>
            </w:pPr>
          </w:p>
        </w:tc>
        <w:tc>
          <w:tcPr>
            <w:tcW w:w="903" w:type="dxa"/>
          </w:tcPr>
          <w:p w:rsidR="00C4634A" w:rsidRPr="00675B50" w:rsidRDefault="00C4634A" w:rsidP="005E79CB">
            <w:pPr>
              <w:jc w:val="center"/>
            </w:pPr>
            <w:r w:rsidRPr="00675B50">
              <w:rPr>
                <w:rFonts w:ascii="Arial" w:hAnsi="Arial" w:cs="Arial"/>
              </w:rPr>
              <w:t>1</w:t>
            </w:r>
            <w:r w:rsidRPr="00675B50">
              <w:rPr>
                <w:rFonts w:ascii="Arial" w:hAnsi="Arial" w:cs="Arial"/>
                <w:vertAlign w:val="superscript"/>
              </w:rPr>
              <w:t>st</w:t>
            </w:r>
          </w:p>
        </w:tc>
      </w:tr>
      <w:tr w:rsidR="00C4634A" w:rsidRPr="00DB3FEC">
        <w:trPr>
          <w:trHeight w:hRule="exact" w:val="91"/>
          <w:jc w:val="center"/>
        </w:trPr>
        <w:tc>
          <w:tcPr>
            <w:tcW w:w="798" w:type="dxa"/>
            <w:gridSpan w:val="2"/>
            <w:tcBorders>
              <w:left w:val="nil"/>
              <w:right w:val="nil"/>
            </w:tcBorders>
          </w:tcPr>
          <w:p w:rsidR="00C4634A" w:rsidRDefault="00C4634A" w:rsidP="003C1F8C"/>
          <w:p w:rsidR="00C4634A" w:rsidRDefault="00C4634A" w:rsidP="003C1F8C"/>
          <w:p w:rsidR="00C4634A" w:rsidRDefault="00C4634A" w:rsidP="003C1F8C"/>
          <w:p w:rsidR="00C4634A" w:rsidRPr="00DB3FEC" w:rsidRDefault="00C4634A" w:rsidP="003C1F8C"/>
        </w:tc>
        <w:tc>
          <w:tcPr>
            <w:tcW w:w="1067" w:type="dxa"/>
            <w:tcBorders>
              <w:left w:val="nil"/>
              <w:right w:val="nil"/>
            </w:tcBorders>
          </w:tcPr>
          <w:p w:rsidR="00C4634A" w:rsidRPr="00DB3FEC" w:rsidRDefault="00C4634A" w:rsidP="003C1F8C"/>
        </w:tc>
        <w:tc>
          <w:tcPr>
            <w:tcW w:w="9528" w:type="dxa"/>
            <w:gridSpan w:val="8"/>
            <w:tcBorders>
              <w:left w:val="nil"/>
              <w:right w:val="nil"/>
            </w:tcBorders>
          </w:tcPr>
          <w:p w:rsidR="00C4634A" w:rsidRPr="00DB3FEC" w:rsidRDefault="00C4634A" w:rsidP="003C1F8C"/>
        </w:tc>
      </w:tr>
      <w:tr w:rsidR="00C4634A">
        <w:trPr>
          <w:trHeight w:val="720"/>
          <w:jc w:val="center"/>
        </w:trPr>
        <w:tc>
          <w:tcPr>
            <w:tcW w:w="5621" w:type="dxa"/>
            <w:gridSpan w:val="7"/>
            <w:tcBorders>
              <w:left w:val="nil"/>
              <w:bottom w:val="nil"/>
              <w:right w:val="nil"/>
            </w:tcBorders>
          </w:tcPr>
          <w:p w:rsidR="00C4634A" w:rsidRPr="00347F9D" w:rsidRDefault="00C4634A" w:rsidP="00C261EE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pict>
                <v:shape id="_x0000_s1027" type="#_x0000_t202" style="position:absolute;margin-left:5in;margin-top:647.25pt;width:180pt;height:18.45pt;z-index:251659264;mso-position-horizontal-relative:text;mso-position-vertical-relative:text" stroked="f">
                  <v:textbox style="mso-next-textbox:#_x0000_s1027" inset=",,,0">
                    <w:txbxContent>
                      <w:p w:rsidR="00C4634A" w:rsidRPr="000262DC" w:rsidRDefault="00C4634A" w:rsidP="00AA5957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0262DC">
                          <w:rPr>
                            <w:b/>
                            <w:bCs/>
                            <w:i/>
                            <w:iCs/>
                          </w:rPr>
                          <w:t>MDO/NE Initials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i/>
                <w:iCs/>
                <w:noProof/>
                <w:sz w:val="28"/>
                <w:szCs w:val="28"/>
              </w:rPr>
              <w:t>N.B:</w:t>
            </w:r>
            <w:r w:rsidRPr="00DE1FD1">
              <w:rPr>
                <w:b/>
                <w:bCs/>
                <w:i/>
                <w:iCs/>
                <w:noProof/>
                <w:sz w:val="18"/>
                <w:szCs w:val="18"/>
              </w:rPr>
              <w:t xml:space="preserve"> In Case o</w:t>
            </w:r>
            <w:r>
              <w:rPr>
                <w:b/>
                <w:bCs/>
                <w:i/>
                <w:iCs/>
                <w:noProof/>
                <w:sz w:val="18"/>
                <w:szCs w:val="18"/>
              </w:rPr>
              <w:t>f</w:t>
            </w:r>
            <w:r w:rsidRPr="00347F9D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inclusion new person, please put his name in 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 </w:t>
            </w:r>
            <w:r w:rsidRPr="00347F9D">
              <w:rPr>
                <w:b/>
                <w:bCs/>
                <w:i/>
                <w:iCs/>
                <w:noProof/>
                <w:sz w:val="20"/>
                <w:szCs w:val="20"/>
              </w:rPr>
              <w:t>the Column of “</w:t>
            </w:r>
            <w:r w:rsidRPr="00347F9D">
              <w:rPr>
                <w:b/>
                <w:bCs/>
                <w:i/>
                <w:iCs/>
                <w:noProof/>
                <w:sz w:val="22"/>
                <w:szCs w:val="22"/>
              </w:rPr>
              <w:t>Participated Contact</w:t>
            </w:r>
            <w:r w:rsidRPr="00347F9D">
              <w:rPr>
                <w:b/>
                <w:bCs/>
                <w:i/>
                <w:iCs/>
                <w:noProof/>
                <w:sz w:val="20"/>
                <w:szCs w:val="20"/>
              </w:rPr>
              <w:t>”</w:t>
            </w:r>
          </w:p>
          <w:p w:rsidR="00C4634A" w:rsidRDefault="00C4634A" w:rsidP="00C261EE">
            <w:r w:rsidRPr="00347F9D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    </w:t>
            </w:r>
          </w:p>
        </w:tc>
        <w:tc>
          <w:tcPr>
            <w:tcW w:w="1335" w:type="dxa"/>
            <w:tcBorders>
              <w:left w:val="nil"/>
              <w:bottom w:val="dashSmallGap" w:sz="4" w:space="0" w:color="auto"/>
              <w:right w:val="nil"/>
            </w:tcBorders>
          </w:tcPr>
          <w:p w:rsidR="00C4634A" w:rsidRDefault="00C4634A" w:rsidP="003C1F8C"/>
        </w:tc>
        <w:tc>
          <w:tcPr>
            <w:tcW w:w="1995" w:type="dxa"/>
            <w:tcBorders>
              <w:left w:val="nil"/>
              <w:bottom w:val="dashSmallGap" w:sz="4" w:space="0" w:color="auto"/>
              <w:right w:val="nil"/>
            </w:tcBorders>
          </w:tcPr>
          <w:p w:rsidR="00C4634A" w:rsidRDefault="00C4634A" w:rsidP="003C1F8C"/>
        </w:tc>
        <w:tc>
          <w:tcPr>
            <w:tcW w:w="2442" w:type="dxa"/>
            <w:gridSpan w:val="2"/>
            <w:tcBorders>
              <w:left w:val="nil"/>
              <w:bottom w:val="dashSmallGap" w:sz="4" w:space="0" w:color="auto"/>
              <w:right w:val="nil"/>
            </w:tcBorders>
          </w:tcPr>
          <w:p w:rsidR="00C4634A" w:rsidRDefault="00C4634A" w:rsidP="003C1F8C"/>
        </w:tc>
      </w:tr>
    </w:tbl>
    <w:p w:rsidR="00C4634A" w:rsidRPr="00DB3FEC" w:rsidRDefault="00C4634A" w:rsidP="000262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ANO</w:t>
      </w:r>
      <w:r w:rsidRPr="00DB3FEC">
        <w:rPr>
          <w:b/>
          <w:bCs/>
        </w:rPr>
        <w:t xml:space="preserve"> Initials</w:t>
      </w:r>
    </w:p>
    <w:sectPr w:rsidR="00C4634A" w:rsidRPr="00DB3FEC" w:rsidSect="00094CA7">
      <w:headerReference w:type="default" r:id="rId6"/>
      <w:pgSz w:w="11906" w:h="16838"/>
      <w:pgMar w:top="567" w:right="567" w:bottom="567" w:left="567" w:header="34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34A" w:rsidRDefault="00C4634A">
      <w:r>
        <w:separator/>
      </w:r>
    </w:p>
  </w:endnote>
  <w:endnote w:type="continuationSeparator" w:id="1">
    <w:p w:rsidR="00C4634A" w:rsidRDefault="00C46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34A" w:rsidRDefault="00C4634A">
      <w:r>
        <w:separator/>
      </w:r>
    </w:p>
  </w:footnote>
  <w:footnote w:type="continuationSeparator" w:id="1">
    <w:p w:rsidR="00C4634A" w:rsidRDefault="00C46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34A" w:rsidRDefault="00C4634A" w:rsidP="00094CA7">
    <w:pPr>
      <w:pStyle w:val="Header"/>
      <w:rPr>
        <w:lang w:val="en-US"/>
      </w:rPr>
    </w:pPr>
  </w:p>
  <w:p w:rsidR="00C4634A" w:rsidRDefault="00C4634A" w:rsidP="00094CA7">
    <w:pPr>
      <w:pStyle w:val="Header"/>
      <w:rPr>
        <w:lang w:val="en-US"/>
      </w:rPr>
    </w:pPr>
    <w:r w:rsidRPr="000A101F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NNI_logo 2 lignes_72" style="width:149.25pt;height:37.5pt;visibility:visible">
          <v:imagedata r:id="rId1" o:title=""/>
        </v:shape>
      </w:pict>
    </w:r>
  </w:p>
  <w:p w:rsidR="00C4634A" w:rsidRDefault="00C4634A" w:rsidP="00094CA7">
    <w:pPr>
      <w:pStyle w:val="Header"/>
      <w:rPr>
        <w:lang w:val="en-US"/>
      </w:rPr>
    </w:pPr>
  </w:p>
  <w:p w:rsidR="00C4634A" w:rsidRPr="001C33A2" w:rsidRDefault="00C4634A" w:rsidP="00094CA7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1F8C"/>
    <w:rsid w:val="00007E76"/>
    <w:rsid w:val="000262DC"/>
    <w:rsid w:val="00052776"/>
    <w:rsid w:val="00066650"/>
    <w:rsid w:val="00072E0A"/>
    <w:rsid w:val="000760E0"/>
    <w:rsid w:val="00094CA7"/>
    <w:rsid w:val="000A101F"/>
    <w:rsid w:val="000A318C"/>
    <w:rsid w:val="000B58EF"/>
    <w:rsid w:val="000C1C4E"/>
    <w:rsid w:val="000C7AB4"/>
    <w:rsid w:val="000D6CDB"/>
    <w:rsid w:val="000E1A03"/>
    <w:rsid w:val="000F0E27"/>
    <w:rsid w:val="000F4737"/>
    <w:rsid w:val="000F4A8C"/>
    <w:rsid w:val="001017F5"/>
    <w:rsid w:val="001239CE"/>
    <w:rsid w:val="001356C0"/>
    <w:rsid w:val="00140CCB"/>
    <w:rsid w:val="00144EA6"/>
    <w:rsid w:val="00150C4C"/>
    <w:rsid w:val="0015705E"/>
    <w:rsid w:val="00164BC5"/>
    <w:rsid w:val="00174463"/>
    <w:rsid w:val="00176BE5"/>
    <w:rsid w:val="00177767"/>
    <w:rsid w:val="00181A4B"/>
    <w:rsid w:val="00196DC0"/>
    <w:rsid w:val="001A33D3"/>
    <w:rsid w:val="001A4999"/>
    <w:rsid w:val="001C33A2"/>
    <w:rsid w:val="001C40AC"/>
    <w:rsid w:val="001C5A01"/>
    <w:rsid w:val="001C5B60"/>
    <w:rsid w:val="001C5D6C"/>
    <w:rsid w:val="001D0FAC"/>
    <w:rsid w:val="001D7082"/>
    <w:rsid w:val="001E2537"/>
    <w:rsid w:val="001E5A1F"/>
    <w:rsid w:val="001E5F87"/>
    <w:rsid w:val="002006D6"/>
    <w:rsid w:val="0021260B"/>
    <w:rsid w:val="002171E9"/>
    <w:rsid w:val="00226A7E"/>
    <w:rsid w:val="0023318B"/>
    <w:rsid w:val="00241CAE"/>
    <w:rsid w:val="002537B0"/>
    <w:rsid w:val="00255566"/>
    <w:rsid w:val="00262FC6"/>
    <w:rsid w:val="002A1B5C"/>
    <w:rsid w:val="002A284B"/>
    <w:rsid w:val="002A3716"/>
    <w:rsid w:val="002A6900"/>
    <w:rsid w:val="002B3F1C"/>
    <w:rsid w:val="002C13DC"/>
    <w:rsid w:val="002D71D5"/>
    <w:rsid w:val="00312F38"/>
    <w:rsid w:val="003147D2"/>
    <w:rsid w:val="003160E4"/>
    <w:rsid w:val="003233E7"/>
    <w:rsid w:val="00336566"/>
    <w:rsid w:val="00336F80"/>
    <w:rsid w:val="00347F9D"/>
    <w:rsid w:val="00355F31"/>
    <w:rsid w:val="003635B0"/>
    <w:rsid w:val="003661F8"/>
    <w:rsid w:val="00367081"/>
    <w:rsid w:val="00374A3D"/>
    <w:rsid w:val="003753FC"/>
    <w:rsid w:val="00375641"/>
    <w:rsid w:val="00375759"/>
    <w:rsid w:val="0038363D"/>
    <w:rsid w:val="00390E1E"/>
    <w:rsid w:val="00393882"/>
    <w:rsid w:val="003A0E82"/>
    <w:rsid w:val="003B1271"/>
    <w:rsid w:val="003B2044"/>
    <w:rsid w:val="003B79C0"/>
    <w:rsid w:val="003C1F8C"/>
    <w:rsid w:val="003C7B3C"/>
    <w:rsid w:val="003D120D"/>
    <w:rsid w:val="003D19AC"/>
    <w:rsid w:val="003E3146"/>
    <w:rsid w:val="003E4A12"/>
    <w:rsid w:val="003F0A02"/>
    <w:rsid w:val="003F3166"/>
    <w:rsid w:val="004051F0"/>
    <w:rsid w:val="004108D3"/>
    <w:rsid w:val="004231FD"/>
    <w:rsid w:val="0042587F"/>
    <w:rsid w:val="0046070A"/>
    <w:rsid w:val="00474CBF"/>
    <w:rsid w:val="00474CF7"/>
    <w:rsid w:val="00475444"/>
    <w:rsid w:val="00477482"/>
    <w:rsid w:val="00480750"/>
    <w:rsid w:val="0048554A"/>
    <w:rsid w:val="004963CC"/>
    <w:rsid w:val="004A5B41"/>
    <w:rsid w:val="004C3768"/>
    <w:rsid w:val="004C524D"/>
    <w:rsid w:val="004C59BE"/>
    <w:rsid w:val="004D42A0"/>
    <w:rsid w:val="004F5929"/>
    <w:rsid w:val="005121BD"/>
    <w:rsid w:val="00517EA9"/>
    <w:rsid w:val="00535097"/>
    <w:rsid w:val="00536366"/>
    <w:rsid w:val="00536F1E"/>
    <w:rsid w:val="00547000"/>
    <w:rsid w:val="005546BA"/>
    <w:rsid w:val="005555BA"/>
    <w:rsid w:val="005715F8"/>
    <w:rsid w:val="00577F0C"/>
    <w:rsid w:val="00581B17"/>
    <w:rsid w:val="00597E6F"/>
    <w:rsid w:val="005A0578"/>
    <w:rsid w:val="005A4B28"/>
    <w:rsid w:val="005C6E90"/>
    <w:rsid w:val="005E584B"/>
    <w:rsid w:val="005E79CB"/>
    <w:rsid w:val="005F5C3D"/>
    <w:rsid w:val="00614D78"/>
    <w:rsid w:val="00617D7A"/>
    <w:rsid w:val="0062647F"/>
    <w:rsid w:val="006268C5"/>
    <w:rsid w:val="00630B37"/>
    <w:rsid w:val="00631E83"/>
    <w:rsid w:val="006329C9"/>
    <w:rsid w:val="0064641D"/>
    <w:rsid w:val="00646ECA"/>
    <w:rsid w:val="00650E25"/>
    <w:rsid w:val="0065224D"/>
    <w:rsid w:val="006552C0"/>
    <w:rsid w:val="00657AD5"/>
    <w:rsid w:val="00671025"/>
    <w:rsid w:val="00675B50"/>
    <w:rsid w:val="006821C8"/>
    <w:rsid w:val="006833A9"/>
    <w:rsid w:val="00684552"/>
    <w:rsid w:val="006915FF"/>
    <w:rsid w:val="006A4579"/>
    <w:rsid w:val="006B3A41"/>
    <w:rsid w:val="006B6411"/>
    <w:rsid w:val="006E4B2A"/>
    <w:rsid w:val="006F41F0"/>
    <w:rsid w:val="007064B4"/>
    <w:rsid w:val="007131FA"/>
    <w:rsid w:val="00721550"/>
    <w:rsid w:val="007219A5"/>
    <w:rsid w:val="00721F9D"/>
    <w:rsid w:val="00744213"/>
    <w:rsid w:val="0075195B"/>
    <w:rsid w:val="00752469"/>
    <w:rsid w:val="00753154"/>
    <w:rsid w:val="007553CA"/>
    <w:rsid w:val="00784D88"/>
    <w:rsid w:val="007872C6"/>
    <w:rsid w:val="0079390F"/>
    <w:rsid w:val="00797458"/>
    <w:rsid w:val="007A0BF0"/>
    <w:rsid w:val="007B24B0"/>
    <w:rsid w:val="007C396C"/>
    <w:rsid w:val="007D0D46"/>
    <w:rsid w:val="007D38AE"/>
    <w:rsid w:val="007E7EA8"/>
    <w:rsid w:val="007F12B2"/>
    <w:rsid w:val="007F14F4"/>
    <w:rsid w:val="007F2271"/>
    <w:rsid w:val="00815EB5"/>
    <w:rsid w:val="00821C04"/>
    <w:rsid w:val="00822822"/>
    <w:rsid w:val="00823198"/>
    <w:rsid w:val="00831928"/>
    <w:rsid w:val="008360C7"/>
    <w:rsid w:val="008403D6"/>
    <w:rsid w:val="00841EF0"/>
    <w:rsid w:val="008509EC"/>
    <w:rsid w:val="008544EF"/>
    <w:rsid w:val="008700FE"/>
    <w:rsid w:val="008716EE"/>
    <w:rsid w:val="00875DA0"/>
    <w:rsid w:val="008866A7"/>
    <w:rsid w:val="008A702A"/>
    <w:rsid w:val="008B49BB"/>
    <w:rsid w:val="008B6357"/>
    <w:rsid w:val="008B70B0"/>
    <w:rsid w:val="008D04FD"/>
    <w:rsid w:val="008D31AC"/>
    <w:rsid w:val="008D4F2F"/>
    <w:rsid w:val="008E0D12"/>
    <w:rsid w:val="008E51AB"/>
    <w:rsid w:val="008F1CBD"/>
    <w:rsid w:val="008F2684"/>
    <w:rsid w:val="00904FBF"/>
    <w:rsid w:val="00905504"/>
    <w:rsid w:val="00912FA5"/>
    <w:rsid w:val="009135A5"/>
    <w:rsid w:val="00925422"/>
    <w:rsid w:val="00931AA4"/>
    <w:rsid w:val="00942499"/>
    <w:rsid w:val="00950FEA"/>
    <w:rsid w:val="009604E6"/>
    <w:rsid w:val="00972F6F"/>
    <w:rsid w:val="009759E6"/>
    <w:rsid w:val="00992201"/>
    <w:rsid w:val="0099695B"/>
    <w:rsid w:val="009A4462"/>
    <w:rsid w:val="009A6540"/>
    <w:rsid w:val="009B3393"/>
    <w:rsid w:val="009B5201"/>
    <w:rsid w:val="009E0AFF"/>
    <w:rsid w:val="009E2081"/>
    <w:rsid w:val="009F1371"/>
    <w:rsid w:val="00A06024"/>
    <w:rsid w:val="00A1422A"/>
    <w:rsid w:val="00A306E8"/>
    <w:rsid w:val="00A3080E"/>
    <w:rsid w:val="00A32453"/>
    <w:rsid w:val="00A46DAD"/>
    <w:rsid w:val="00A55880"/>
    <w:rsid w:val="00A67E59"/>
    <w:rsid w:val="00A81F3E"/>
    <w:rsid w:val="00A843DB"/>
    <w:rsid w:val="00A85D7F"/>
    <w:rsid w:val="00A9786A"/>
    <w:rsid w:val="00AA5957"/>
    <w:rsid w:val="00AA6797"/>
    <w:rsid w:val="00AB2FF4"/>
    <w:rsid w:val="00AC1DDA"/>
    <w:rsid w:val="00AC226B"/>
    <w:rsid w:val="00AC521A"/>
    <w:rsid w:val="00AC5B60"/>
    <w:rsid w:val="00AC65A6"/>
    <w:rsid w:val="00AC6C81"/>
    <w:rsid w:val="00AD1121"/>
    <w:rsid w:val="00AF4972"/>
    <w:rsid w:val="00B04606"/>
    <w:rsid w:val="00B07465"/>
    <w:rsid w:val="00B17369"/>
    <w:rsid w:val="00B26A7E"/>
    <w:rsid w:val="00B27FBF"/>
    <w:rsid w:val="00B35584"/>
    <w:rsid w:val="00B37444"/>
    <w:rsid w:val="00B45580"/>
    <w:rsid w:val="00B51B6C"/>
    <w:rsid w:val="00B87E98"/>
    <w:rsid w:val="00B96C79"/>
    <w:rsid w:val="00BA1456"/>
    <w:rsid w:val="00BA3E3D"/>
    <w:rsid w:val="00BA6C9B"/>
    <w:rsid w:val="00BB0859"/>
    <w:rsid w:val="00BC71D9"/>
    <w:rsid w:val="00BD3D8D"/>
    <w:rsid w:val="00BE5E37"/>
    <w:rsid w:val="00BF468D"/>
    <w:rsid w:val="00C06F53"/>
    <w:rsid w:val="00C20B20"/>
    <w:rsid w:val="00C20B91"/>
    <w:rsid w:val="00C2425F"/>
    <w:rsid w:val="00C261EE"/>
    <w:rsid w:val="00C41A49"/>
    <w:rsid w:val="00C4634A"/>
    <w:rsid w:val="00C54B6D"/>
    <w:rsid w:val="00C55730"/>
    <w:rsid w:val="00C62ECA"/>
    <w:rsid w:val="00C76A1A"/>
    <w:rsid w:val="00C8171B"/>
    <w:rsid w:val="00CA2243"/>
    <w:rsid w:val="00CA5544"/>
    <w:rsid w:val="00CB40FA"/>
    <w:rsid w:val="00CD05FF"/>
    <w:rsid w:val="00CD6019"/>
    <w:rsid w:val="00CD6E1C"/>
    <w:rsid w:val="00CD75C4"/>
    <w:rsid w:val="00CE138A"/>
    <w:rsid w:val="00CE1805"/>
    <w:rsid w:val="00CE3397"/>
    <w:rsid w:val="00CE6068"/>
    <w:rsid w:val="00CF4536"/>
    <w:rsid w:val="00D2012C"/>
    <w:rsid w:val="00D2318D"/>
    <w:rsid w:val="00D25B49"/>
    <w:rsid w:val="00D32D66"/>
    <w:rsid w:val="00D33431"/>
    <w:rsid w:val="00D3567C"/>
    <w:rsid w:val="00D41F34"/>
    <w:rsid w:val="00D47A99"/>
    <w:rsid w:val="00D546B8"/>
    <w:rsid w:val="00D6431A"/>
    <w:rsid w:val="00D80988"/>
    <w:rsid w:val="00D84FA6"/>
    <w:rsid w:val="00D87964"/>
    <w:rsid w:val="00DA16E0"/>
    <w:rsid w:val="00DA599F"/>
    <w:rsid w:val="00DA7033"/>
    <w:rsid w:val="00DA7FEC"/>
    <w:rsid w:val="00DB3864"/>
    <w:rsid w:val="00DB3FEC"/>
    <w:rsid w:val="00DC1C1E"/>
    <w:rsid w:val="00DC707B"/>
    <w:rsid w:val="00DE0C7B"/>
    <w:rsid w:val="00DE1FD1"/>
    <w:rsid w:val="00DF6BF4"/>
    <w:rsid w:val="00E10FA6"/>
    <w:rsid w:val="00E11AB3"/>
    <w:rsid w:val="00E13EA3"/>
    <w:rsid w:val="00E151A7"/>
    <w:rsid w:val="00E15444"/>
    <w:rsid w:val="00E17107"/>
    <w:rsid w:val="00E24408"/>
    <w:rsid w:val="00E33C46"/>
    <w:rsid w:val="00E35F0F"/>
    <w:rsid w:val="00E431FA"/>
    <w:rsid w:val="00E506F8"/>
    <w:rsid w:val="00E55131"/>
    <w:rsid w:val="00E554E4"/>
    <w:rsid w:val="00E555A0"/>
    <w:rsid w:val="00E573AB"/>
    <w:rsid w:val="00E62ED8"/>
    <w:rsid w:val="00E7379F"/>
    <w:rsid w:val="00E85FD8"/>
    <w:rsid w:val="00E91393"/>
    <w:rsid w:val="00E9342E"/>
    <w:rsid w:val="00EA42C9"/>
    <w:rsid w:val="00EA66E6"/>
    <w:rsid w:val="00ED0842"/>
    <w:rsid w:val="00EE184F"/>
    <w:rsid w:val="00EF0D23"/>
    <w:rsid w:val="00EF3ED1"/>
    <w:rsid w:val="00EF3F51"/>
    <w:rsid w:val="00EF52DE"/>
    <w:rsid w:val="00F10ED0"/>
    <w:rsid w:val="00F249C3"/>
    <w:rsid w:val="00F27722"/>
    <w:rsid w:val="00F3235C"/>
    <w:rsid w:val="00F34A9F"/>
    <w:rsid w:val="00F41368"/>
    <w:rsid w:val="00F4536C"/>
    <w:rsid w:val="00F476FC"/>
    <w:rsid w:val="00F47A57"/>
    <w:rsid w:val="00F621C4"/>
    <w:rsid w:val="00F64FA3"/>
    <w:rsid w:val="00F65E2A"/>
    <w:rsid w:val="00F6713B"/>
    <w:rsid w:val="00F829D6"/>
    <w:rsid w:val="00F838A7"/>
    <w:rsid w:val="00F962A1"/>
    <w:rsid w:val="00F967ED"/>
    <w:rsid w:val="00F96E5C"/>
    <w:rsid w:val="00FB2D6E"/>
    <w:rsid w:val="00FD35F1"/>
    <w:rsid w:val="00FD6322"/>
    <w:rsid w:val="00FE1597"/>
    <w:rsid w:val="00FF0631"/>
    <w:rsid w:val="00FF2EC4"/>
    <w:rsid w:val="00FF32F8"/>
    <w:rsid w:val="00FF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C8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C1F8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84FA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01F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rsid w:val="00D84FA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01F"/>
    <w:rPr>
      <w:sz w:val="24"/>
      <w:szCs w:val="24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57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77F0C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86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326</Words>
  <Characters>1862</Characters>
  <Application>Microsoft Office Outlook</Application>
  <DocSecurity>0</DocSecurity>
  <Lines>0</Lines>
  <Paragraphs>0</Paragraphs>
  <ScaleCrop>false</ScaleCrop>
  <Company>Nestle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INVITATION CHECK LIST</dc:title>
  <dc:subject/>
  <dc:creator>BDSiddiqMo</dc:creator>
  <cp:keywords/>
  <dc:description/>
  <cp:lastModifiedBy>Pc world</cp:lastModifiedBy>
  <cp:revision>2</cp:revision>
  <cp:lastPrinted>2011-12-29T03:55:00Z</cp:lastPrinted>
  <dcterms:created xsi:type="dcterms:W3CDTF">2015-10-25T06:39:00Z</dcterms:created>
  <dcterms:modified xsi:type="dcterms:W3CDTF">2015-10-25T06:39:00Z</dcterms:modified>
</cp:coreProperties>
</file>